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学生管理系统2.0开发文档</w:t>
      </w:r>
    </w:p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2018-09-03</w:t>
      </w:r>
    </w:p>
    <w:p>
      <w:pPr>
        <w:jc w:val="left"/>
        <w:rPr>
          <w:rFonts w:hint="eastAsia"/>
          <w:sz w:val="48"/>
          <w:szCs w:val="4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文件命名规则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index.php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首页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head.php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页头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head_01.php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登录/注册页头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foot.php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页脚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foot_02.php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登录/注册页脚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leftment.php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左菜单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login.php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登录页面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login2.php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ajax方法的登录页面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login-save.php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登录保存页面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login-save-ajax.php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ajax方法的登录保存页面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login-out.php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返回页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forget.php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忘记密码页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forget-save.php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忘记密码保存页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bookmarkStart w:id="0" w:name="OLE_LINK1"/>
      <w:r>
        <w:rPr>
          <w:rFonts w:hint="eastAsia"/>
          <w:sz w:val="30"/>
          <w:szCs w:val="30"/>
          <w:lang w:val="en-US" w:eastAsia="zh-CN"/>
        </w:rPr>
        <w:t>register.php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注册页面</w:t>
      </w:r>
      <w:bookmarkEnd w:id="0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register2.php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ajax方法的注册页面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register-save.php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注册保存页面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student-input.php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学生信息录入页面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student-list.php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学生列表页面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student-list-ajax.php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ajax方法的学生列表页面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student-save.php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学生信息保存页面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student-del.php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学生信息删除页面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student-update.php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学生信息修改页面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banji-input.php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班级信息录入页面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banji-list.php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班级列表页面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banji-list-ajax.php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ajax方式班级列表页面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banji-save.php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班级信息保存页面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banji-del.php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班级信息删除页面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banji-update.php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班级信息修改页面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kecheng-input.php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课程信息录入页面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kecheng-list.php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课程列表页面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kecheng-save.php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课程信息保存页面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kecheng-del.php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课程信息删除页面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kecheng-update.php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课程信息修改页面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query-input.php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学生信息查询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query-save.php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学生信息保存页面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score-inquiry-input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成绩查询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score-inquiry-save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成绩查询保存页面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news-input.php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新闻录入页面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news-list.php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新闻列表页面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news-save.php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新闻信息保存页面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news-del.php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新闻信息删除页面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news-update.php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新闻信息修改页面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user-list.php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会员列表页面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user-del.php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会员信息删除页面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user-update.php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会员信息修改页面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user-save.php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会员信息保存页面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数据库表说明</w:t>
      </w: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728"/>
        <w:gridCol w:w="2280"/>
        <w:gridCol w:w="3137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banji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72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3137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班号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char(100)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班长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varchar[50]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班长姓名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教室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varchar[20]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键,教室名称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班主任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varchar[20]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班主任姓名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班级口号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varchar[255]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班级口号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728"/>
        <w:gridCol w:w="2280"/>
        <w:gridCol w:w="3137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kecheng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72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3137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课程编号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主键,键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课程名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varchar[30]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课程名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varchar[30]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728"/>
        <w:gridCol w:w="2280"/>
        <w:gridCol w:w="3137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student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72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3137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char[100]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varchar[20]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char(20)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728"/>
        <w:gridCol w:w="2280"/>
        <w:gridCol w:w="3137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xuanxiou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72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3137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char(255)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课程编号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char[255]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课程编号名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成绩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成绩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728"/>
        <w:gridCol w:w="2280"/>
        <w:gridCol w:w="3137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news表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72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3137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标题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varchar[100]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标题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肩题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varchar[100]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肩题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图片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varchar[16]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图片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varchar[255]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发布时间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发布时间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char(11)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cloumnid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栏目id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自增长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728"/>
        <w:gridCol w:w="2280"/>
        <w:gridCol w:w="3137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newscolumn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72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3137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varchar[100]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栏目名称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728"/>
        <w:gridCol w:w="2280"/>
        <w:gridCol w:w="3137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72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3137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varchar[100]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键，邮箱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varchar[100]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会员昵称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varchar[16]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会员密码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最小6位，字符数字混合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question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varchar[255]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忘记密码问题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Answer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varchar[255]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忘记密码答案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接口说明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1,学生信息接口</w:t>
      </w:r>
    </w:p>
    <w:tbl>
      <w:tblPr>
        <w:tblStyle w:val="4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250"/>
        <w:gridCol w:w="2131"/>
        <w:gridCol w:w="2131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4" w:type="dxa"/>
            <w:gridSpan w:val="5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25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action</w:t>
            </w:r>
          </w:p>
        </w:tc>
        <w:tc>
          <w:tcPr>
            <w:tcW w:w="225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student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3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响应json 示例：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code: 200,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data: [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id: "23",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学号: "171288",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姓名: "李颖",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性别: "0",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出生日期: "2018-07-09",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电话: "159994232423"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],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msg: "数据获取成功",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count: "13"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3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2,注册前接口</w:t>
      </w:r>
    </w:p>
    <w:tbl>
      <w:tblPr>
        <w:tblStyle w:val="4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250"/>
        <w:gridCol w:w="2131"/>
        <w:gridCol w:w="2131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4" w:type="dxa"/>
            <w:gridSpan w:val="5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25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225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3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响应json 示例：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code: 200,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data: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可以使用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3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bookmarkStart w:id="1" w:name="OLE_LINK2"/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3,邮箱注册接口</w:t>
      </w:r>
    </w:p>
    <w:bookmarkEnd w:id="1"/>
    <w:tbl>
      <w:tblPr>
        <w:tblStyle w:val="4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250"/>
        <w:gridCol w:w="2131"/>
        <w:gridCol w:w="2131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4" w:type="dxa"/>
            <w:gridSpan w:val="5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bookmarkStart w:id="2" w:name="_GoBack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请求参数说明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25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225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225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发布时间</w:t>
            </w:r>
          </w:p>
        </w:tc>
        <w:tc>
          <w:tcPr>
            <w:tcW w:w="225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3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响应json 示例：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code: 200,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data: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注册成功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3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4,登录接口</w:t>
      </w:r>
    </w:p>
    <w:tbl>
      <w:tblPr>
        <w:tblStyle w:val="4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250"/>
        <w:gridCol w:w="2131"/>
        <w:gridCol w:w="2131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4" w:type="dxa"/>
            <w:gridSpan w:val="5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25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225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225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3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响应json 示例：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code: 200,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data: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注册成功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3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CA8D5"/>
    <w:multiLevelType w:val="multilevel"/>
    <w:tmpl w:val="667CA8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01D25"/>
    <w:rsid w:val="05BC74F0"/>
    <w:rsid w:val="087B041A"/>
    <w:rsid w:val="08EB0960"/>
    <w:rsid w:val="0A9C1248"/>
    <w:rsid w:val="0CCB2E69"/>
    <w:rsid w:val="10547D29"/>
    <w:rsid w:val="11071F98"/>
    <w:rsid w:val="121966AF"/>
    <w:rsid w:val="16401D25"/>
    <w:rsid w:val="1A7A595F"/>
    <w:rsid w:val="1F9A004F"/>
    <w:rsid w:val="242C6DCB"/>
    <w:rsid w:val="24EA7619"/>
    <w:rsid w:val="250E6392"/>
    <w:rsid w:val="269A2317"/>
    <w:rsid w:val="2E691271"/>
    <w:rsid w:val="35E942E6"/>
    <w:rsid w:val="366B5544"/>
    <w:rsid w:val="36E55CF9"/>
    <w:rsid w:val="3C0E2326"/>
    <w:rsid w:val="45186395"/>
    <w:rsid w:val="4B4D62B6"/>
    <w:rsid w:val="55206CA2"/>
    <w:rsid w:val="5CC4793D"/>
    <w:rsid w:val="655869B7"/>
    <w:rsid w:val="65621230"/>
    <w:rsid w:val="6BB16489"/>
    <w:rsid w:val="6D535020"/>
    <w:rsid w:val="772E748D"/>
    <w:rsid w:val="77315574"/>
    <w:rsid w:val="780272D0"/>
    <w:rsid w:val="7D953115"/>
    <w:rsid w:val="7F9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2018-09-03T08:19:00Z</dcterms:created>
  <dc:creator>samsung</dc:creator>
  <cp:lastModifiedBy>武万乐</cp:lastModifiedBy>
  <dcterms:modified xsi:type="dcterms:W3CDTF">2018-09-20T01:03:20Z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